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8C0C0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</w:t>
      </w:r>
      <w:r w:rsidR="00A07909">
        <w:rPr>
          <w:rFonts w:ascii="Source Sans Pro" w:hAnsi="Source Sans Pro"/>
          <w:b/>
          <w:sz w:val="40"/>
          <w:szCs w:val="40"/>
        </w:rPr>
        <w:t>2_02_02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D14375" w:rsidRPr="00AC154D" w:rsidRDefault="00D14375" w:rsidP="00D14375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0F28CD" w:rsidRPr="00AC154D" w:rsidRDefault="00D14375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Nutzen Sie bitte die Musterlösung </w:t>
      </w:r>
      <w:r w:rsidR="00557367">
        <w:rPr>
          <w:rFonts w:ascii="Source Sans Pro" w:hAnsi="Source Sans Pro"/>
          <w:b/>
          <w:sz w:val="28"/>
          <w:szCs w:val="28"/>
        </w:rPr>
        <w:t>ML_02_01</w:t>
      </w:r>
      <w:r w:rsidRPr="00D14375">
        <w:rPr>
          <w:rFonts w:ascii="Source Sans Pro" w:hAnsi="Source Sans Pro"/>
          <w:b/>
          <w:sz w:val="28"/>
          <w:szCs w:val="28"/>
        </w:rPr>
        <w:t>_02</w:t>
      </w:r>
      <w:r w:rsidRPr="00D14375">
        <w:rPr>
          <w:rFonts w:ascii="Source Sans Pro" w:hAnsi="Source Sans Pro"/>
          <w:sz w:val="28"/>
          <w:szCs w:val="28"/>
        </w:rPr>
        <w:t>,</w:t>
      </w:r>
      <w:r>
        <w:rPr>
          <w:rFonts w:ascii="Source Sans Pro" w:hAnsi="Source Sans Pro"/>
          <w:sz w:val="28"/>
          <w:szCs w:val="28"/>
        </w:rPr>
        <w:t xml:space="preserve"> mit der sie die drei Tabellen Ausbildung, Firmenwagen und Mitarbeiter implementieren können. Formulieren Sie bitte anschließend geeignete </w:t>
      </w:r>
      <w:r w:rsidRPr="00D14375">
        <w:rPr>
          <w:rFonts w:ascii="Source Sans Pro" w:hAnsi="Source Sans Pro"/>
          <w:b/>
          <w:sz w:val="28"/>
          <w:szCs w:val="28"/>
        </w:rPr>
        <w:t>SQL-Anweisungen</w:t>
      </w:r>
      <w:r>
        <w:rPr>
          <w:rFonts w:ascii="Source Sans Pro" w:hAnsi="Source Sans Pro"/>
          <w:sz w:val="28"/>
          <w:szCs w:val="28"/>
        </w:rPr>
        <w:t xml:space="preserve"> für die folgenden Aufgabenstellungen:</w:t>
      </w:r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9D702B" w:rsidRPr="009D702B" w:rsidRDefault="00D14375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 w:rsidRPr="009D702B">
        <w:rPr>
          <w:rFonts w:ascii="Source Sans Pro" w:hAnsi="Source Sans Pro"/>
          <w:sz w:val="28"/>
          <w:szCs w:val="28"/>
        </w:rPr>
        <w:t xml:space="preserve">Fügen Sie bitte zur Tabelle „Ausbildung“ </w:t>
      </w:r>
      <w:r w:rsidR="00E4728C" w:rsidRPr="009D702B">
        <w:rPr>
          <w:rFonts w:ascii="Source Sans Pro" w:hAnsi="Source Sans Pro"/>
          <w:sz w:val="28"/>
          <w:szCs w:val="28"/>
        </w:rPr>
        <w:t>das Attribut „Ausbildungs_Dauer_in_Monaten“ (Integer, NOT NULL)</w:t>
      </w:r>
      <w:r w:rsidR="00CE2317">
        <w:rPr>
          <w:rFonts w:ascii="Source Sans Pro" w:hAnsi="Source Sans Pro"/>
          <w:sz w:val="28"/>
          <w:szCs w:val="28"/>
        </w:rPr>
        <w:t>.</w:t>
      </w:r>
    </w:p>
    <w:p w:rsidR="00B65F21" w:rsidRPr="00CE2317" w:rsidRDefault="009D702B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 w:rsidRPr="009D702B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28"/>
          <w:szCs w:val="28"/>
        </w:rPr>
        <w:t>Verringern Sie bitte den Speicherbedarf beim Attribut „Bezeichnung“</w:t>
      </w:r>
      <w:r w:rsidR="00CE2317">
        <w:rPr>
          <w:rFonts w:ascii="Source Sans Pro" w:hAnsi="Source Sans Pro"/>
          <w:sz w:val="28"/>
          <w:szCs w:val="28"/>
        </w:rPr>
        <w:t xml:space="preserve"> (siehe Tabelle „Ausbildung“)</w:t>
      </w:r>
      <w:r>
        <w:rPr>
          <w:rFonts w:ascii="Source Sans Pro" w:hAnsi="Source Sans Pro"/>
          <w:sz w:val="28"/>
          <w:szCs w:val="28"/>
        </w:rPr>
        <w:t xml:space="preserve"> auf 30 Zeichen.</w:t>
      </w:r>
    </w:p>
    <w:p w:rsidR="00CE2317" w:rsidRPr="00F42813" w:rsidRDefault="00CE2317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Geben Sie bitte der Tabelle „Ausbildung“ den neuen Namen „Qualifikation“.</w:t>
      </w:r>
    </w:p>
    <w:p w:rsidR="00F42813" w:rsidRPr="00F42813" w:rsidRDefault="00F42813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Implementieren Sie bitte die neue Tabelle „Marke“ (mit dem Nichtschlüssel-Attribut „Markenname“, VARCHAR(50), NOT NULL).</w:t>
      </w:r>
    </w:p>
    <w:p w:rsidR="00F42813" w:rsidRPr="001F4EF3" w:rsidRDefault="00D62F4B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Fügen Sie bitte zur Tabelle Firmenwagen den Fremdschlüssel „Marke_ID“ hinzu, der auf den Primärschlüssel der Tabelle „Marke“ referenziert.</w:t>
      </w:r>
    </w:p>
    <w:p w:rsidR="001F4EF3" w:rsidRPr="009B1B50" w:rsidRDefault="001F4EF3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den Attributnamen „Kennzeichen“ (in der Tabelle „Firmenwagen“) zu „Kfz_Zeichen“;</w:t>
      </w:r>
    </w:p>
    <w:p w:rsidR="009B1B50" w:rsidRPr="009A48E7" w:rsidRDefault="009B1B50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den Tabellennamen „Mitarbeiter“ zu „Kollege“.</w:t>
      </w:r>
    </w:p>
    <w:p w:rsidR="009A48E7" w:rsidRPr="006E541B" w:rsidRDefault="009A48E7" w:rsidP="009D702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Ändern Sie bitte in der ehemaligen(!) „Mitarbeiter“-Tabelle das Attribut „Nachname“ in „Familienname“ (30 Zeichen, NULL erlaubt).</w:t>
      </w:r>
    </w:p>
    <w:p w:rsidR="006E541B" w:rsidRPr="009D702B" w:rsidRDefault="006E541B" w:rsidP="006E541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28"/>
          <w:szCs w:val="28"/>
        </w:rPr>
        <w:t>Löschen Sie bitte den Fremdschlüssel „Firmenwagen_ID“ aus der ehemaligen</w:t>
      </w:r>
      <w:r>
        <w:rPr>
          <w:rFonts w:ascii="Source Sans Pro" w:hAnsi="Source Sans Pro"/>
          <w:sz w:val="28"/>
          <w:szCs w:val="28"/>
        </w:rPr>
        <w:t xml:space="preserve"> „Mitarbeiter“-Tabelle</w:t>
      </w:r>
      <w:r>
        <w:rPr>
          <w:rFonts w:ascii="Source Sans Pro" w:hAnsi="Source Sans Pro"/>
          <w:sz w:val="28"/>
          <w:szCs w:val="28"/>
        </w:rPr>
        <w:t>.</w:t>
      </w:r>
    </w:p>
    <w:p w:rsidR="00B65F21" w:rsidRPr="00AC154D" w:rsidRDefault="00B65F21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  <w:bookmarkStart w:id="0" w:name="_GoBack"/>
      <w:bookmarkEnd w:id="0"/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383396" w:rsidRPr="00AC154D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2E" w:rsidRDefault="00B14E2E" w:rsidP="006D6A00">
      <w:r>
        <w:separator/>
      </w:r>
    </w:p>
  </w:endnote>
  <w:endnote w:type="continuationSeparator" w:id="0">
    <w:p w:rsidR="00B14E2E" w:rsidRDefault="00B14E2E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2E" w:rsidRDefault="00B14E2E" w:rsidP="006D6A00">
      <w:r>
        <w:separator/>
      </w:r>
    </w:p>
  </w:footnote>
  <w:footnote w:type="continuationSeparator" w:id="0">
    <w:p w:rsidR="00B14E2E" w:rsidRDefault="00B14E2E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C1EA8"/>
    <w:multiLevelType w:val="hybridMultilevel"/>
    <w:tmpl w:val="6C5218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6E5A"/>
    <w:multiLevelType w:val="hybridMultilevel"/>
    <w:tmpl w:val="2D4E6390"/>
    <w:lvl w:ilvl="0" w:tplc="6CA808C8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F28CD"/>
    <w:rsid w:val="0011684F"/>
    <w:rsid w:val="0016315C"/>
    <w:rsid w:val="00183E8D"/>
    <w:rsid w:val="001961BB"/>
    <w:rsid w:val="001B05EA"/>
    <w:rsid w:val="001C211E"/>
    <w:rsid w:val="001C461E"/>
    <w:rsid w:val="001F4EF3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42344D"/>
    <w:rsid w:val="004404D4"/>
    <w:rsid w:val="0047518E"/>
    <w:rsid w:val="004957FA"/>
    <w:rsid w:val="004F59B9"/>
    <w:rsid w:val="00510BBC"/>
    <w:rsid w:val="00536136"/>
    <w:rsid w:val="005448B4"/>
    <w:rsid w:val="00557367"/>
    <w:rsid w:val="00564C11"/>
    <w:rsid w:val="00582E16"/>
    <w:rsid w:val="00594E35"/>
    <w:rsid w:val="005C53AE"/>
    <w:rsid w:val="0062187A"/>
    <w:rsid w:val="0065631A"/>
    <w:rsid w:val="00674E88"/>
    <w:rsid w:val="006A0C7A"/>
    <w:rsid w:val="006C59B2"/>
    <w:rsid w:val="006D6A00"/>
    <w:rsid w:val="006E541B"/>
    <w:rsid w:val="00711674"/>
    <w:rsid w:val="00712BFC"/>
    <w:rsid w:val="0071564A"/>
    <w:rsid w:val="00722FB4"/>
    <w:rsid w:val="00760737"/>
    <w:rsid w:val="00762E39"/>
    <w:rsid w:val="0078363E"/>
    <w:rsid w:val="007D7617"/>
    <w:rsid w:val="00813CA0"/>
    <w:rsid w:val="00887D75"/>
    <w:rsid w:val="008C0C0A"/>
    <w:rsid w:val="008C4C7F"/>
    <w:rsid w:val="00947759"/>
    <w:rsid w:val="00994170"/>
    <w:rsid w:val="009A48E7"/>
    <w:rsid w:val="009B1B50"/>
    <w:rsid w:val="009D702B"/>
    <w:rsid w:val="00A026BD"/>
    <w:rsid w:val="00A07909"/>
    <w:rsid w:val="00A27319"/>
    <w:rsid w:val="00A351E8"/>
    <w:rsid w:val="00A62A51"/>
    <w:rsid w:val="00AB0C3B"/>
    <w:rsid w:val="00AB4DF5"/>
    <w:rsid w:val="00AC154D"/>
    <w:rsid w:val="00B14E2E"/>
    <w:rsid w:val="00B24D8C"/>
    <w:rsid w:val="00B65F21"/>
    <w:rsid w:val="00B71BD0"/>
    <w:rsid w:val="00B8437A"/>
    <w:rsid w:val="00BC0530"/>
    <w:rsid w:val="00BF4E96"/>
    <w:rsid w:val="00C34D3F"/>
    <w:rsid w:val="00C50807"/>
    <w:rsid w:val="00C76A39"/>
    <w:rsid w:val="00CA74CA"/>
    <w:rsid w:val="00CB2E61"/>
    <w:rsid w:val="00CC1152"/>
    <w:rsid w:val="00CC286B"/>
    <w:rsid w:val="00CE2317"/>
    <w:rsid w:val="00CE5C56"/>
    <w:rsid w:val="00CF216E"/>
    <w:rsid w:val="00D02E6E"/>
    <w:rsid w:val="00D14375"/>
    <w:rsid w:val="00D50F1D"/>
    <w:rsid w:val="00D62F4B"/>
    <w:rsid w:val="00D63C00"/>
    <w:rsid w:val="00D96DC8"/>
    <w:rsid w:val="00DD76EB"/>
    <w:rsid w:val="00DE3147"/>
    <w:rsid w:val="00E0057F"/>
    <w:rsid w:val="00E4728C"/>
    <w:rsid w:val="00EA4CD3"/>
    <w:rsid w:val="00EC0B1C"/>
    <w:rsid w:val="00ED7A26"/>
    <w:rsid w:val="00F22697"/>
    <w:rsid w:val="00F42813"/>
    <w:rsid w:val="00F440B7"/>
    <w:rsid w:val="00F5688D"/>
    <w:rsid w:val="00FA1A94"/>
    <w:rsid w:val="00FB0CD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995430A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FD545C72-F3D9-4121-9D4E-8FC251071631}"/>
</file>

<file path=customXml/itemProps2.xml><?xml version="1.0" encoding="utf-8"?>
<ds:datastoreItem xmlns:ds="http://schemas.openxmlformats.org/officeDocument/2006/customXml" ds:itemID="{C403E570-81B6-47DE-BD17-22288D25BF68}"/>
</file>

<file path=customXml/itemProps3.xml><?xml version="1.0" encoding="utf-8"?>
<ds:datastoreItem xmlns:ds="http://schemas.openxmlformats.org/officeDocument/2006/customXml" ds:itemID="{63F166DB-A901-4374-A6CB-8C42A91F3C17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2022-03-06T17:57:00Z</dcterms:created>
  <dcterms:modified xsi:type="dcterms:W3CDTF">2022-03-07T10:04:00Z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