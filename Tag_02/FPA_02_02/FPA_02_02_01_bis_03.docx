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D5" w:rsidRPr="00967989" w:rsidRDefault="00F258D5" w:rsidP="00F258D5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>
        <w:rPr>
          <w:rFonts w:ascii="Source Sans Pro" w:hAnsi="Source Sans Pro"/>
          <w:b/>
          <w:sz w:val="40"/>
          <w:szCs w:val="40"/>
        </w:rPr>
        <w:t>_02_02</w:t>
      </w:r>
      <w:r w:rsidRPr="00967989">
        <w:rPr>
          <w:rFonts w:ascii="Source Sans Pro" w:hAnsi="Source Sans Pro"/>
          <w:b/>
          <w:sz w:val="40"/>
          <w:szCs w:val="40"/>
        </w:rPr>
        <w:t>_01</w:t>
      </w:r>
      <w:r>
        <w:rPr>
          <w:rFonts w:ascii="Source Sans Pro" w:hAnsi="Source Sans Pro"/>
          <w:b/>
          <w:sz w:val="40"/>
          <w:szCs w:val="40"/>
        </w:rPr>
        <w:t>_bis_03</w:t>
      </w:r>
    </w:p>
    <w:p w:rsidR="00D63C00" w:rsidRPr="00AC154D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Ausgangssituation:</w:t>
      </w:r>
    </w:p>
    <w:p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BA50B9" w:rsidRDefault="00F258D5" w:rsidP="008C5C2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In einer Apothekenkette ist für </w:t>
      </w:r>
      <w:r w:rsidR="00683E89">
        <w:rPr>
          <w:rFonts w:ascii="Source Sans Pro" w:hAnsi="Source Sans Pro"/>
          <w:sz w:val="28"/>
          <w:szCs w:val="28"/>
        </w:rPr>
        <w:t>jede Filiale</w:t>
      </w:r>
      <w:r>
        <w:rPr>
          <w:rFonts w:ascii="Source Sans Pro" w:hAnsi="Source Sans Pro"/>
          <w:sz w:val="28"/>
          <w:szCs w:val="28"/>
        </w:rPr>
        <w:t xml:space="preserve"> deren Adresse und alle Mitarbeiter bekannt, die dort arbeiten. Von jedem Mitarbeiter ist </w:t>
      </w:r>
      <w:r w:rsidR="00BA50B9">
        <w:rPr>
          <w:rFonts w:ascii="Source Sans Pro" w:hAnsi="Source Sans Pro"/>
          <w:sz w:val="28"/>
          <w:szCs w:val="28"/>
        </w:rPr>
        <w:t>der Name bekannt.</w:t>
      </w:r>
    </w:p>
    <w:p w:rsidR="00BA50B9" w:rsidRDefault="00BA50B9" w:rsidP="008C5C2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Für alle Medikamente ist deren Name, Preis (€) und alle Filialen bekannt, in denen diese Medikamente angeboten werden. Ebenso sind für jedes Medikament alle Krankheiten bekannt, die durch dieses Medikament </w:t>
      </w:r>
      <w:r w:rsidR="00683E89">
        <w:rPr>
          <w:rFonts w:ascii="Source Sans Pro" w:hAnsi="Source Sans Pro"/>
          <w:sz w:val="28"/>
          <w:szCs w:val="28"/>
        </w:rPr>
        <w:t>bekämpft</w:t>
      </w:r>
      <w:r>
        <w:rPr>
          <w:rFonts w:ascii="Source Sans Pro" w:hAnsi="Source Sans Pro"/>
          <w:sz w:val="28"/>
          <w:szCs w:val="28"/>
        </w:rPr>
        <w:t xml:space="preserve"> werden können.  </w:t>
      </w:r>
      <w:r w:rsidR="00683E89">
        <w:rPr>
          <w:rFonts w:ascii="Source Sans Pro" w:hAnsi="Source Sans Pro"/>
          <w:sz w:val="28"/>
          <w:szCs w:val="28"/>
        </w:rPr>
        <w:t>Für alle Krankheiten ist deren deutscher und lateinischer Name bekannt.</w:t>
      </w:r>
    </w:p>
    <w:p w:rsidR="00185293" w:rsidRDefault="00185293" w:rsidP="008C5C2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185293" w:rsidRPr="00185293" w:rsidRDefault="00185293" w:rsidP="008C5C20">
      <w:pPr>
        <w:spacing w:line="240" w:lineRule="auto"/>
        <w:contextualSpacing/>
        <w:jc w:val="both"/>
        <w:rPr>
          <w:rFonts w:ascii="Source Sans Pro" w:hAnsi="Source Sans Pro"/>
          <w:b/>
          <w:sz w:val="28"/>
          <w:szCs w:val="28"/>
        </w:rPr>
      </w:pPr>
      <w:r w:rsidRPr="00185293">
        <w:rPr>
          <w:rFonts w:ascii="Source Sans Pro" w:hAnsi="Source Sans Pro"/>
          <w:b/>
          <w:sz w:val="28"/>
          <w:szCs w:val="28"/>
        </w:rPr>
        <w:t>Bemerkungen:</w:t>
      </w:r>
    </w:p>
    <w:p w:rsidR="00185293" w:rsidRDefault="00D16BF6" w:rsidP="008C5C2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Jeder </w:t>
      </w:r>
      <w:r w:rsidR="00F258D5">
        <w:rPr>
          <w:rFonts w:ascii="Source Sans Pro" w:hAnsi="Source Sans Pro"/>
          <w:sz w:val="28"/>
          <w:szCs w:val="28"/>
        </w:rPr>
        <w:t>Mitarbeiter</w:t>
      </w:r>
      <w:r>
        <w:rPr>
          <w:rFonts w:ascii="Source Sans Pro" w:hAnsi="Source Sans Pro"/>
          <w:sz w:val="28"/>
          <w:szCs w:val="28"/>
        </w:rPr>
        <w:t xml:space="preserve"> ist ein</w:t>
      </w:r>
      <w:r w:rsidR="00F258D5">
        <w:rPr>
          <w:rFonts w:ascii="Source Sans Pro" w:hAnsi="Source Sans Pro"/>
          <w:sz w:val="28"/>
          <w:szCs w:val="28"/>
        </w:rPr>
        <w:t>er eindeutigen</w:t>
      </w:r>
      <w:r>
        <w:rPr>
          <w:rFonts w:ascii="Source Sans Pro" w:hAnsi="Source Sans Pro"/>
          <w:sz w:val="28"/>
          <w:szCs w:val="28"/>
        </w:rPr>
        <w:t xml:space="preserve"> </w:t>
      </w:r>
      <w:r w:rsidR="00F258D5">
        <w:rPr>
          <w:rFonts w:ascii="Source Sans Pro" w:hAnsi="Source Sans Pro"/>
          <w:sz w:val="28"/>
          <w:szCs w:val="28"/>
        </w:rPr>
        <w:t>Filiale</w:t>
      </w:r>
      <w:r>
        <w:rPr>
          <w:rFonts w:ascii="Source Sans Pro" w:hAnsi="Source Sans Pro"/>
          <w:sz w:val="28"/>
          <w:szCs w:val="28"/>
        </w:rPr>
        <w:t xml:space="preserve"> zugeordnet</w:t>
      </w:r>
      <w:r w:rsidR="00185293">
        <w:rPr>
          <w:rFonts w:ascii="Source Sans Pro" w:hAnsi="Source Sans Pro"/>
          <w:sz w:val="28"/>
          <w:szCs w:val="28"/>
        </w:rPr>
        <w:t>.</w:t>
      </w:r>
    </w:p>
    <w:p w:rsidR="000631E8" w:rsidRPr="00683E89" w:rsidRDefault="00683E89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Es gibt Medikamente, die mehrere Krankheiten bekämpfen können.</w:t>
      </w:r>
    </w:p>
    <w:p w:rsidR="004D0E74" w:rsidRDefault="004D0E74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683E89" w:rsidRPr="00AC154D" w:rsidRDefault="00683E8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683E89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zunächst ein entsprechendes </w:t>
      </w:r>
      <w:r w:rsidRPr="00683E89">
        <w:rPr>
          <w:rFonts w:ascii="Source Sans Pro" w:hAnsi="Source Sans Pro"/>
          <w:b/>
          <w:sz w:val="24"/>
          <w:szCs w:val="24"/>
        </w:rPr>
        <w:t>ER-Modell</w:t>
      </w:r>
      <w:r>
        <w:rPr>
          <w:rFonts w:ascii="Source Sans Pro" w:hAnsi="Source Sans Pro"/>
          <w:sz w:val="24"/>
          <w:szCs w:val="24"/>
        </w:rPr>
        <w:t>.</w:t>
      </w:r>
    </w:p>
    <w:p w:rsidR="00A026BD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Überführen Sie dieses bitte in</w:t>
      </w:r>
      <w:r w:rsidR="00A559E8">
        <w:rPr>
          <w:rFonts w:ascii="Source Sans Pro" w:hAnsi="Source Sans Pro"/>
          <w:sz w:val="24"/>
          <w:szCs w:val="24"/>
        </w:rPr>
        <w:t xml:space="preserve"> ein </w:t>
      </w:r>
      <w:r w:rsidR="00813CA0" w:rsidRPr="00D16BF6">
        <w:rPr>
          <w:rFonts w:ascii="Source Sans Pro" w:hAnsi="Source Sans Pro"/>
          <w:b/>
          <w:sz w:val="24"/>
          <w:szCs w:val="24"/>
        </w:rPr>
        <w:t>RDB-Schema</w:t>
      </w:r>
      <w:r w:rsidR="00383396" w:rsidRPr="00D16BF6">
        <w:rPr>
          <w:rFonts w:ascii="Source Sans Pro" w:hAnsi="Source Sans Pro"/>
          <w:sz w:val="24"/>
          <w:szCs w:val="24"/>
        </w:rPr>
        <w:t xml:space="preserve"> </w:t>
      </w:r>
      <w:r w:rsidR="00D16BF6" w:rsidRPr="00D16BF6">
        <w:rPr>
          <w:rFonts w:ascii="Source Sans Pro" w:hAnsi="Source Sans Pro"/>
          <w:sz w:val="24"/>
          <w:szCs w:val="24"/>
        </w:rPr>
        <w:t xml:space="preserve">in der </w:t>
      </w:r>
      <w:r>
        <w:rPr>
          <w:rFonts w:ascii="Source Sans Pro" w:hAnsi="Source Sans Pro"/>
          <w:b/>
          <w:sz w:val="24"/>
          <w:szCs w:val="24"/>
        </w:rPr>
        <w:t>3. N</w:t>
      </w:r>
      <w:r w:rsidR="00A559E8">
        <w:rPr>
          <w:rFonts w:ascii="Source Sans Pro" w:hAnsi="Source Sans Pro"/>
          <w:b/>
          <w:sz w:val="24"/>
          <w:szCs w:val="24"/>
        </w:rPr>
        <w:t>ormalform</w:t>
      </w:r>
      <w:r w:rsidR="00D16BF6" w:rsidRPr="00D16BF6">
        <w:rPr>
          <w:rFonts w:ascii="Source Sans Pro" w:hAnsi="Source Sans Pro"/>
          <w:sz w:val="24"/>
          <w:szCs w:val="24"/>
        </w:rPr>
        <w:t>.</w:t>
      </w:r>
    </w:p>
    <w:p w:rsidR="00D16BF6" w:rsidRDefault="00D16BF6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D75C9B">
        <w:rPr>
          <w:rFonts w:ascii="Source Sans Pro" w:hAnsi="Source Sans Pro"/>
          <w:b/>
          <w:sz w:val="24"/>
          <w:szCs w:val="24"/>
        </w:rPr>
        <w:t>Implementieren</w:t>
      </w:r>
      <w:r>
        <w:rPr>
          <w:rFonts w:ascii="Source Sans Pro" w:hAnsi="Source Sans Pro"/>
          <w:sz w:val="24"/>
          <w:szCs w:val="24"/>
        </w:rPr>
        <w:t xml:space="preserve"> Sie bitte das Schema auf ihrem Rechner.</w:t>
      </w:r>
    </w:p>
    <w:p w:rsidR="00D16BF6" w:rsidRDefault="00D75C9B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</w:t>
      </w:r>
      <w:r w:rsidR="00D9466B">
        <w:rPr>
          <w:rFonts w:ascii="Source Sans Pro" w:hAnsi="Source Sans Pro"/>
          <w:sz w:val="24"/>
          <w:szCs w:val="24"/>
        </w:rPr>
        <w:t>für folgende</w:t>
      </w:r>
      <w:r>
        <w:rPr>
          <w:rFonts w:ascii="Source Sans Pro" w:hAnsi="Source Sans Pro"/>
          <w:sz w:val="24"/>
          <w:szCs w:val="24"/>
        </w:rPr>
        <w:t xml:space="preserve"> Aufgaben die entsprechende</w:t>
      </w:r>
      <w:r w:rsidR="00D9466B">
        <w:rPr>
          <w:rFonts w:ascii="Source Sans Pro" w:hAnsi="Source Sans Pro"/>
          <w:sz w:val="24"/>
          <w:szCs w:val="24"/>
        </w:rPr>
        <w:t>n</w:t>
      </w:r>
      <w:r>
        <w:rPr>
          <w:rFonts w:ascii="Source Sans Pro" w:hAnsi="Source Sans Pro"/>
          <w:sz w:val="24"/>
          <w:szCs w:val="24"/>
        </w:rPr>
        <w:t xml:space="preserve"> </w:t>
      </w:r>
      <w:r w:rsidRPr="00D9466B">
        <w:rPr>
          <w:rFonts w:ascii="Source Sans Pro" w:hAnsi="Source Sans Pro"/>
          <w:b/>
          <w:sz w:val="24"/>
          <w:szCs w:val="24"/>
        </w:rPr>
        <w:t>SQL-Anweisungen</w:t>
      </w:r>
      <w:r>
        <w:rPr>
          <w:rFonts w:ascii="Source Sans Pro" w:hAnsi="Source Sans Pro"/>
          <w:sz w:val="24"/>
          <w:szCs w:val="24"/>
        </w:rPr>
        <w:t>:</w:t>
      </w:r>
    </w:p>
    <w:p w:rsidR="00D9466B" w:rsidRDefault="00E039E6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Für alle Mitarbeiter sollen alle Krankheiten bekannt sein, die diese bereits hatten. Ergänzen Sie die Datenbank bitte entsprechend.</w:t>
      </w:r>
    </w:p>
    <w:p w:rsidR="003350EE" w:rsidRDefault="003350EE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Für jedes Medikament soll bekannt sein, welcher (eindeutige) Hersteller dieses Medikament produziert. (Hersteller: Name und Adresse)</w:t>
      </w:r>
    </w:p>
    <w:p w:rsidR="0060091C" w:rsidRPr="00D16BF6" w:rsidRDefault="0060091C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Da zukünftig Mitarbeiter (als „Springer“) in mehreren Filialen eingesetzt werden können, soll die Beziehung Mitarbeiter&lt;-&gt;Filiale korrigiert werden.</w:t>
      </w:r>
      <w:bookmarkStart w:id="0" w:name="_GoBack"/>
      <w:bookmarkEnd w:id="0"/>
    </w:p>
    <w:sectPr w:rsidR="0060091C" w:rsidRPr="00D16BF6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DAC" w:rsidRDefault="00E74DAC" w:rsidP="006D6A00">
      <w:r>
        <w:separator/>
      </w:r>
    </w:p>
  </w:endnote>
  <w:endnote w:type="continuationSeparator" w:id="0">
    <w:p w:rsidR="00E74DAC" w:rsidRDefault="00E74DAC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DAC" w:rsidRDefault="00E74DAC" w:rsidP="006D6A00">
      <w:r>
        <w:separator/>
      </w:r>
    </w:p>
  </w:footnote>
  <w:footnote w:type="continuationSeparator" w:id="0">
    <w:p w:rsidR="00E74DAC" w:rsidRDefault="00E74DAC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AB5044C"/>
    <w:multiLevelType w:val="hybridMultilevel"/>
    <w:tmpl w:val="9A04F4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0714B"/>
    <w:multiLevelType w:val="hybridMultilevel"/>
    <w:tmpl w:val="BF080A84"/>
    <w:lvl w:ilvl="0" w:tplc="BCBAD6FC">
      <w:start w:val="1"/>
      <w:numFmt w:val="decimal"/>
      <w:lvlText w:val="(%1)"/>
      <w:lvlJc w:val="left"/>
      <w:pPr>
        <w:ind w:left="1440" w:hanging="360"/>
      </w:pPr>
      <w:rPr>
        <w:rFonts w:ascii="Source Sans Pro" w:eastAsiaTheme="minorEastAsia" w:hAnsi="Source Sans Pro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327EE"/>
    <w:rsid w:val="00044AE3"/>
    <w:rsid w:val="00051426"/>
    <w:rsid w:val="0005218E"/>
    <w:rsid w:val="000631E8"/>
    <w:rsid w:val="0009275E"/>
    <w:rsid w:val="000937F8"/>
    <w:rsid w:val="000B3BA3"/>
    <w:rsid w:val="000D62E4"/>
    <w:rsid w:val="000F28CD"/>
    <w:rsid w:val="0011684F"/>
    <w:rsid w:val="001169C9"/>
    <w:rsid w:val="0016315C"/>
    <w:rsid w:val="00185293"/>
    <w:rsid w:val="001961BB"/>
    <w:rsid w:val="001A6F12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3350EE"/>
    <w:rsid w:val="0037228F"/>
    <w:rsid w:val="00383396"/>
    <w:rsid w:val="003A5ED6"/>
    <w:rsid w:val="003B26DD"/>
    <w:rsid w:val="003C4367"/>
    <w:rsid w:val="003D1C24"/>
    <w:rsid w:val="003D4834"/>
    <w:rsid w:val="0042344D"/>
    <w:rsid w:val="004404D4"/>
    <w:rsid w:val="0047518E"/>
    <w:rsid w:val="004957FA"/>
    <w:rsid w:val="004D02F5"/>
    <w:rsid w:val="004D0E74"/>
    <w:rsid w:val="004F59B9"/>
    <w:rsid w:val="005216DE"/>
    <w:rsid w:val="00536136"/>
    <w:rsid w:val="005448B4"/>
    <w:rsid w:val="00564C11"/>
    <w:rsid w:val="00582E16"/>
    <w:rsid w:val="00594E35"/>
    <w:rsid w:val="005C53AE"/>
    <w:rsid w:val="005D0EFB"/>
    <w:rsid w:val="0060091C"/>
    <w:rsid w:val="0062187A"/>
    <w:rsid w:val="00631DC7"/>
    <w:rsid w:val="0065631A"/>
    <w:rsid w:val="00674E88"/>
    <w:rsid w:val="00683E89"/>
    <w:rsid w:val="006A0C7A"/>
    <w:rsid w:val="006C59B2"/>
    <w:rsid w:val="006D6A00"/>
    <w:rsid w:val="007044BB"/>
    <w:rsid w:val="00711674"/>
    <w:rsid w:val="00712BFC"/>
    <w:rsid w:val="0071564A"/>
    <w:rsid w:val="00722FB4"/>
    <w:rsid w:val="00760737"/>
    <w:rsid w:val="00762E39"/>
    <w:rsid w:val="0078363E"/>
    <w:rsid w:val="007D02B9"/>
    <w:rsid w:val="007D7617"/>
    <w:rsid w:val="00813CA0"/>
    <w:rsid w:val="00887D75"/>
    <w:rsid w:val="008A7A14"/>
    <w:rsid w:val="008C4C7F"/>
    <w:rsid w:val="008C5C20"/>
    <w:rsid w:val="00947759"/>
    <w:rsid w:val="00963A18"/>
    <w:rsid w:val="00994170"/>
    <w:rsid w:val="00A026BD"/>
    <w:rsid w:val="00A27319"/>
    <w:rsid w:val="00A351E8"/>
    <w:rsid w:val="00A559E8"/>
    <w:rsid w:val="00A62A51"/>
    <w:rsid w:val="00A64D1E"/>
    <w:rsid w:val="00A8065F"/>
    <w:rsid w:val="00AB0C3B"/>
    <w:rsid w:val="00AB4DF5"/>
    <w:rsid w:val="00AC154D"/>
    <w:rsid w:val="00B24D8C"/>
    <w:rsid w:val="00B32EF3"/>
    <w:rsid w:val="00B65F21"/>
    <w:rsid w:val="00B71BD0"/>
    <w:rsid w:val="00B8437A"/>
    <w:rsid w:val="00B8441D"/>
    <w:rsid w:val="00BA50B9"/>
    <w:rsid w:val="00BC0530"/>
    <w:rsid w:val="00BF4E96"/>
    <w:rsid w:val="00C34D3F"/>
    <w:rsid w:val="00C45FD9"/>
    <w:rsid w:val="00C50807"/>
    <w:rsid w:val="00C71D40"/>
    <w:rsid w:val="00C76A39"/>
    <w:rsid w:val="00CA74CA"/>
    <w:rsid w:val="00CC1152"/>
    <w:rsid w:val="00CC286B"/>
    <w:rsid w:val="00CE5C56"/>
    <w:rsid w:val="00CF216E"/>
    <w:rsid w:val="00D16BF6"/>
    <w:rsid w:val="00D31FE9"/>
    <w:rsid w:val="00D50F1D"/>
    <w:rsid w:val="00D609CF"/>
    <w:rsid w:val="00D63C00"/>
    <w:rsid w:val="00D75C9B"/>
    <w:rsid w:val="00D9466B"/>
    <w:rsid w:val="00D96DC8"/>
    <w:rsid w:val="00DD76EB"/>
    <w:rsid w:val="00DE3147"/>
    <w:rsid w:val="00E0057F"/>
    <w:rsid w:val="00E039E6"/>
    <w:rsid w:val="00E049CD"/>
    <w:rsid w:val="00E645E1"/>
    <w:rsid w:val="00E74DAC"/>
    <w:rsid w:val="00EA4CD3"/>
    <w:rsid w:val="00EC0B1C"/>
    <w:rsid w:val="00ED7A26"/>
    <w:rsid w:val="00EE4D4E"/>
    <w:rsid w:val="00F22697"/>
    <w:rsid w:val="00F258D5"/>
    <w:rsid w:val="00F440B7"/>
    <w:rsid w:val="00F5688D"/>
    <w:rsid w:val="00F63AC2"/>
    <w:rsid w:val="00FA09B4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F49C30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1" ma:contentTypeDescription="Ein neues Dokument erstellen." ma:contentTypeScope="" ma:versionID="338ad2af27be3fcede07a3123b022872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f1060fe260a8ca80f12653f03fc8ce6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7998F047-2196-48D8-AB3A-EF1FEFE399DF}"/>
</file>

<file path=customXml/itemProps2.xml><?xml version="1.0" encoding="utf-8"?>
<ds:datastoreItem xmlns:ds="http://schemas.openxmlformats.org/officeDocument/2006/customXml" ds:itemID="{079D4F7F-A21F-4C79-9101-7E63664F43F1}"/>
</file>

<file path=customXml/itemProps3.xml><?xml version="1.0" encoding="utf-8"?>
<ds:datastoreItem xmlns:ds="http://schemas.openxmlformats.org/officeDocument/2006/customXml" ds:itemID="{51F998F5-020D-4653-87B7-DA05CB509A65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184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6</cp:revision>
  <dcterms:created xsi:type="dcterms:W3CDTF">2022-03-07T13:31:00Z</dcterms:created>
  <dcterms:modified xsi:type="dcterms:W3CDTF">2022-03-07T15:53:00Z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